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8931B1" w:rsidTr="00B22C66">
        <w:trPr>
          <w:trHeight w:val="1953"/>
        </w:trPr>
        <w:tc>
          <w:tcPr>
            <w:tcW w:w="9350" w:type="dxa"/>
            <w:vAlign w:val="bottom"/>
          </w:tcPr>
          <w:sdt>
            <w:sdtPr>
              <w:alias w:val="Title"/>
              <w:tag w:val=""/>
              <w:id w:val="-1457634406"/>
              <w:placeholder>
                <w:docPart w:val="25BB454B19BF47228CF5CCECF7DF245F"/>
              </w:placeholder>
              <w:dataBinding w:prefixMappings="xmlns:ns0='http://purl.org/dc/elements/1.1/' xmlns:ns1='http://schemas.openxmlformats.org/package/2006/metadata/core-properties' " w:xpath="/ns1:coreProperties[1]/ns0:title[1]" w:storeItemID="{6C3C8BC8-F283-45AE-878A-BAB7291924A1}"/>
              <w:text/>
            </w:sdtPr>
            <w:sdtEndPr/>
            <w:sdtContent>
              <w:p w:rsidR="008931B1" w:rsidRDefault="00313D7C" w:rsidP="00313D7C">
                <w:pPr>
                  <w:pStyle w:val="Title"/>
                </w:pPr>
                <w:r>
                  <w:t>Technical Milestone 1</w:t>
                </w:r>
              </w:p>
            </w:sdtContent>
          </w:sdt>
        </w:tc>
      </w:tr>
      <w:tr w:rsidR="008931B1">
        <w:trPr>
          <w:trHeight w:val="6705"/>
        </w:trPr>
        <w:tc>
          <w:tcPr>
            <w:tcW w:w="9350" w:type="dxa"/>
            <w:vAlign w:val="bottom"/>
          </w:tcPr>
          <w:p w:rsidR="008931B1" w:rsidRDefault="004C7C5A">
            <w:pPr>
              <w:pStyle w:val="Heading3"/>
            </w:pPr>
            <w:sdt>
              <w:sdtPr>
                <w:alias w:val="Your Name"/>
                <w:tag w:val=""/>
                <w:id w:val="691496539"/>
                <w:placeholder>
                  <w:docPart w:val="641B664735DA40C3AD4A8287E19FC731"/>
                </w:placeholder>
                <w:dataBinding w:prefixMappings="xmlns:ns0='http://purl.org/dc/elements/1.1/' xmlns:ns1='http://schemas.openxmlformats.org/package/2006/metadata/core-properties' " w:xpath="/ns1:coreProperties[1]/ns0:creator[1]" w:storeItemID="{6C3C8BC8-F283-45AE-878A-BAB7291924A1}"/>
                <w:text/>
              </w:sdtPr>
              <w:sdtEndPr/>
              <w:sdtContent>
                <w:r w:rsidR="00B22C66">
                  <w:t>Dylan Stone</w:t>
                </w:r>
              </w:sdtContent>
            </w:sdt>
          </w:p>
          <w:p w:rsidR="008931B1" w:rsidRDefault="00313D7C">
            <w:pPr>
              <w:pStyle w:val="Heading3"/>
            </w:pPr>
            <w:r>
              <w:t>Applied Research Project 1</w:t>
            </w:r>
          </w:p>
          <w:p w:rsidR="008931B1" w:rsidRDefault="004C7C5A" w:rsidP="0061234F">
            <w:pPr>
              <w:pStyle w:val="Heading3"/>
            </w:pPr>
            <w:sdt>
              <w:sdtPr>
                <w:id w:val="1657335012"/>
                <w:placeholder>
                  <w:docPart w:val="6F71A2B6A0FA455F970D0F9E310C5ADB"/>
                </w:placeholder>
                <w:date w:fullDate="2016-10-27T00:00:00Z">
                  <w:dateFormat w:val="MMMM d, yyyy"/>
                  <w:lid w:val="en-US"/>
                  <w:storeMappedDataAs w:val="dateTime"/>
                  <w:calendar w:val="gregorian"/>
                </w:date>
              </w:sdtPr>
              <w:sdtEndPr/>
              <w:sdtContent>
                <w:r w:rsidR="00313D7C">
                  <w:t>October 27, 2016</w:t>
                </w:r>
              </w:sdtContent>
            </w:sdt>
          </w:p>
        </w:tc>
      </w:tr>
    </w:tbl>
    <w:p w:rsidR="008931B1" w:rsidRDefault="008931B1" w:rsidP="0061234F">
      <w:pPr>
        <w:ind w:left="0"/>
        <w:sectPr w:rsidR="008931B1">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rsidR="00595646" w:rsidRDefault="00313D7C" w:rsidP="0094553C">
      <w:pPr>
        <w:ind w:left="0" w:firstLine="270"/>
        <w:rPr>
          <w:sz w:val="24"/>
          <w:szCs w:val="24"/>
        </w:rPr>
      </w:pPr>
      <w:r>
        <w:rPr>
          <w:sz w:val="24"/>
          <w:szCs w:val="24"/>
        </w:rPr>
        <w:lastRenderedPageBreak/>
        <w:t>One of the most important parts of my project will be the differential temperature readings. I need to be able to read in the temperature in and out of the solar heating system, so I can know how much the air has been heated. Because this is very important to my project, it is my first milestone.</w:t>
      </w:r>
      <w:r w:rsidR="0094553C">
        <w:rPr>
          <w:sz w:val="24"/>
          <w:szCs w:val="24"/>
        </w:rPr>
        <w:t xml:space="preserve"> </w:t>
      </w:r>
      <w:r>
        <w:rPr>
          <w:sz w:val="24"/>
          <w:szCs w:val="24"/>
        </w:rPr>
        <w:t>To measure temperature I have used a Raspberry Pi and two</w:t>
      </w:r>
      <w:r w:rsidR="004C7C5A">
        <w:rPr>
          <w:sz w:val="24"/>
          <w:szCs w:val="24"/>
        </w:rPr>
        <w:t>,</w:t>
      </w:r>
      <w:bookmarkStart w:id="0" w:name="_GoBack"/>
      <w:bookmarkEnd w:id="0"/>
      <w:r>
        <w:rPr>
          <w:sz w:val="24"/>
          <w:szCs w:val="24"/>
        </w:rPr>
        <w:t xml:space="preserve"> one wire bus temperature sensors</w:t>
      </w:r>
      <w:r w:rsidR="003213E8">
        <w:rPr>
          <w:sz w:val="24"/>
          <w:szCs w:val="24"/>
        </w:rPr>
        <w:t>. The temperature sensors use the power from the Raspberry Pi to operate and have their data outputs shorted together with a 4.7k</w:t>
      </w:r>
      <w:r w:rsidR="003213E8" w:rsidRPr="003213E8">
        <w:rPr>
          <w:sz w:val="24"/>
          <w:szCs w:val="24"/>
        </w:rPr>
        <w:t>Ω</w:t>
      </w:r>
      <w:r w:rsidR="003213E8">
        <w:rPr>
          <w:sz w:val="24"/>
          <w:szCs w:val="24"/>
        </w:rPr>
        <w:t xml:space="preserve"> resistor. In this configuration I can call the address of either temperature and read </w:t>
      </w:r>
      <w:r w:rsidR="00595646">
        <w:rPr>
          <w:sz w:val="24"/>
          <w:szCs w:val="24"/>
        </w:rPr>
        <w:t>its</w:t>
      </w:r>
      <w:r w:rsidR="003213E8">
        <w:rPr>
          <w:sz w:val="24"/>
          <w:szCs w:val="24"/>
        </w:rPr>
        <w:t xml:space="preserve"> temperature with a resolution </w:t>
      </w:r>
      <w:r w:rsidR="00595646">
        <w:rPr>
          <w:sz w:val="24"/>
          <w:szCs w:val="24"/>
        </w:rPr>
        <w:t>of 1/16</w:t>
      </w:r>
      <w:r w:rsidR="00595646" w:rsidRPr="00595646">
        <w:rPr>
          <w:sz w:val="24"/>
          <w:szCs w:val="24"/>
          <w:vertAlign w:val="superscript"/>
        </w:rPr>
        <w:t>th</w:t>
      </w:r>
      <w:r w:rsidR="00595646">
        <w:rPr>
          <w:sz w:val="24"/>
          <w:szCs w:val="24"/>
        </w:rPr>
        <w:t xml:space="preserve"> of a degree Celsius. </w:t>
      </w:r>
    </w:p>
    <w:p w:rsidR="003213E8" w:rsidRDefault="00595646" w:rsidP="003213E8">
      <w:pPr>
        <w:ind w:left="0" w:firstLine="270"/>
        <w:rPr>
          <w:sz w:val="24"/>
          <w:szCs w:val="24"/>
        </w:rPr>
      </w:pPr>
      <w:r>
        <w:rPr>
          <w:sz w:val="24"/>
          <w:szCs w:val="24"/>
        </w:rPr>
        <w:t xml:space="preserve">My program </w:t>
      </w:r>
      <w:r w:rsidR="0094553C">
        <w:rPr>
          <w:sz w:val="24"/>
          <w:szCs w:val="24"/>
        </w:rPr>
        <w:t>begins by calling</w:t>
      </w:r>
      <w:r>
        <w:rPr>
          <w:sz w:val="24"/>
          <w:szCs w:val="24"/>
        </w:rPr>
        <w:t xml:space="preserve"> a function and pass</w:t>
      </w:r>
      <w:r w:rsidR="0094553C">
        <w:rPr>
          <w:sz w:val="24"/>
          <w:szCs w:val="24"/>
        </w:rPr>
        <w:t>ing</w:t>
      </w:r>
      <w:r>
        <w:rPr>
          <w:sz w:val="24"/>
          <w:szCs w:val="24"/>
        </w:rPr>
        <w:t xml:space="preserve"> the address of the first sensor to check the temperature of the first sensor, then it will call the same function and pass the second address to get the second temperature reading. Readings take about a second, so my program will light an LED while it is taking temperature readings. The temperature reading functions return a temperature</w:t>
      </w:r>
      <w:r w:rsidR="0094553C">
        <w:rPr>
          <w:sz w:val="24"/>
          <w:szCs w:val="24"/>
        </w:rPr>
        <w:t xml:space="preserve"> value</w:t>
      </w:r>
      <w:r>
        <w:rPr>
          <w:sz w:val="24"/>
          <w:szCs w:val="24"/>
        </w:rPr>
        <w:t xml:space="preserve"> which is saved to float variables. The program will then pass these two variables to a function that will light an LED if the first temperature is higher than the second, this is for demonstrational purposes only. Next the program will run a function that concatenates a string containing the time and date this measurement was taken, and prints the measurements and date to the console.</w:t>
      </w:r>
      <w:r w:rsidR="0094553C">
        <w:rPr>
          <w:sz w:val="24"/>
          <w:szCs w:val="24"/>
        </w:rPr>
        <w:t xml:space="preserve"> The program then opens a comma separated values file and appends the same data that was printed to the console window in a way that can be easily read. Because I am appending to the file, it will never overwrite previous data. The program then waits a certain amount of time, by default I have it waiting 10 seconds. After it has delayed the program will start over from the beginning. </w:t>
      </w:r>
    </w:p>
    <w:p w:rsidR="009D7FC5" w:rsidRPr="000F515C" w:rsidRDefault="0094553C" w:rsidP="000F515C">
      <w:pPr>
        <w:ind w:left="0" w:firstLine="270"/>
        <w:jc w:val="center"/>
        <w:rPr>
          <w:noProof/>
          <w:sz w:val="24"/>
          <w:szCs w:val="24"/>
          <w:lang w:eastAsia="en-US"/>
        </w:rPr>
      </w:pPr>
      <w:r>
        <w:rPr>
          <w:sz w:val="24"/>
          <w:szCs w:val="24"/>
        </w:rPr>
        <w:t xml:space="preserve">I plan to use a large portion of the code in my final project as I will need to </w:t>
      </w:r>
      <w:r w:rsidR="009D7FC5">
        <w:rPr>
          <w:sz w:val="24"/>
          <w:szCs w:val="24"/>
        </w:rPr>
        <w:t xml:space="preserve">take and </w:t>
      </w:r>
      <w:r>
        <w:rPr>
          <w:sz w:val="24"/>
          <w:szCs w:val="24"/>
        </w:rPr>
        <w:t xml:space="preserve">log temperature measurements. This program will be expanded to include other measurements that I will need to take, and it will not need to print to the console window. I would like the program to be able to create graphs showing the efficiency of the </w:t>
      </w:r>
      <w:r w:rsidR="009D7FC5">
        <w:rPr>
          <w:sz w:val="24"/>
          <w:szCs w:val="24"/>
        </w:rPr>
        <w:t>solar heater over time, and this program is the first step to being able to do that. I have included the schematic and program code in this document.</w:t>
      </w:r>
      <w:r w:rsidR="009D7FC5" w:rsidRPr="009D7FC5">
        <w:rPr>
          <w:noProof/>
          <w:sz w:val="24"/>
          <w:szCs w:val="24"/>
          <w:lang w:eastAsia="en-US"/>
        </w:rPr>
        <w:t xml:space="preserve"> </w:t>
      </w:r>
      <w:r w:rsidR="009D7FC5">
        <w:rPr>
          <w:noProof/>
          <w:sz w:val="24"/>
          <w:szCs w:val="24"/>
          <w:lang w:eastAsia="en-US"/>
        </w:rPr>
        <w:drawing>
          <wp:inline distT="0" distB="0" distL="0" distR="0" wp14:anchorId="5D45BAAD" wp14:editId="57176AE5">
            <wp:extent cx="4325743" cy="5478714"/>
            <wp:effectExtent l="0" t="0" r="0" b="8255"/>
            <wp:docPr id="1" name="Picture 1" descr="E:\School\Project\Milestone 1\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Project\Milestone 1\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2828" cy="5500353"/>
                    </a:xfrm>
                    <a:prstGeom prst="rect">
                      <a:avLst/>
                    </a:prstGeom>
                    <a:noFill/>
                    <a:ln>
                      <a:noFill/>
                    </a:ln>
                  </pic:spPr>
                </pic:pic>
              </a:graphicData>
            </a:graphic>
          </wp:inline>
        </w:drawing>
      </w:r>
    </w:p>
    <w:p w:rsidR="0094553C" w:rsidRPr="00313D7C" w:rsidRDefault="009D7FC5" w:rsidP="009D7FC5">
      <w:pPr>
        <w:pStyle w:val="Caption"/>
        <w:jc w:val="center"/>
        <w:rPr>
          <w:sz w:val="24"/>
          <w:szCs w:val="24"/>
        </w:rPr>
      </w:pPr>
      <w:r>
        <w:t xml:space="preserve">Figure </w:t>
      </w:r>
      <w:r>
        <w:fldChar w:fldCharType="begin"/>
      </w:r>
      <w:r>
        <w:instrText xml:space="preserve"> SEQ Figure \* ARABIC </w:instrText>
      </w:r>
      <w:r>
        <w:fldChar w:fldCharType="separate"/>
      </w:r>
      <w:r w:rsidR="004C7C5A">
        <w:rPr>
          <w:noProof/>
        </w:rPr>
        <w:t>1</w:t>
      </w:r>
      <w:r>
        <w:fldChar w:fldCharType="end"/>
      </w:r>
    </w:p>
    <w:p w:rsidR="00313D7C" w:rsidRDefault="00313D7C" w:rsidP="003213E8">
      <w:pPr>
        <w:ind w:left="0" w:firstLine="270"/>
        <w:rPr>
          <w:sz w:val="24"/>
          <w:szCs w:val="24"/>
        </w:rPr>
      </w:pPr>
    </w:p>
    <w:p w:rsidR="00E5704A" w:rsidRPr="00E5704A" w:rsidRDefault="00E5704A" w:rsidP="000F515C">
      <w:pPr>
        <w:spacing w:after="0" w:line="240" w:lineRule="auto"/>
        <w:ind w:left="0"/>
        <w:jc w:val="center"/>
        <w:rPr>
          <w:rFonts w:ascii="Calibri" w:eastAsia="Times New Roman" w:hAnsi="Calibri" w:cs="Times New Roman"/>
          <w:color w:val="000000"/>
          <w:lang w:eastAsia="en-US"/>
        </w:rPr>
      </w:pPr>
      <w:r w:rsidRPr="00E5704A">
        <w:rPr>
          <w:rFonts w:ascii="Calibri" w:eastAsia="Times New Roman" w:hAnsi="Calibri" w:cs="Times New Roman"/>
          <w:noProof/>
          <w:color w:val="000000"/>
          <w:lang w:eastAsia="en-US"/>
        </w:rPr>
        <w:drawing>
          <wp:inline distT="0" distB="0" distL="0" distR="0" wp14:anchorId="712DC3FF" wp14:editId="03C50FA4">
            <wp:extent cx="5617156" cy="7257201"/>
            <wp:effectExtent l="0" t="0" r="3175" b="1270"/>
            <wp:docPr id="11" name="Picture 11" descr="Machine generated alternative text:&#10;E:\School\Project\Milestone 1\Program.py&#10;Wednesday, October 26, 2016 6:31 PM&#10;import&#10;os&#10;import&#10;glob&#10;import&#10;time&#10;import&#10;RPi&#10;.&#10;GPIO&#10;as&#10;GPIO&#10;os&#10;.&#10;system&#10;(&#10;'modprobe w1-gpio'&#10;)&#10;#sets up IO and temp readings&#10;os&#10;.&#10;system&#10;(&#10;'modprobe w1-therm'&#10;)&#10;base_dir&#10;=&#10;'/sys/bus/w1/devices/'&#10;#assigns variable to each temperature sensor &#10;address&#10;device_file1&#10;=&#10;glob&#10;.&#10;glob&#10;(&#10;base_dir&#10;+&#10;'28-011592209dff'&#10;)[&#10;0&#10;]+&#10;'/w1_slave'&#10;device_file2&#10;=&#10;glob&#10;.&#10;glob&#10;(&#10;base_dir&#10;+&#10;'28-0115922482ff'&#10;)[&#10;0&#10;]+&#10;'/w1_slave'&#10;#flashes led on &#10;call                                            &#10;def&#10;flash&#10;(&#10;pin&#10;,&#10;state&#10;,&#10;wait&#10;):&#10;boo&#10;=&#10;not&#10;state&#10;GPIO&#10;.&#10;output&#10;(&#10;pin&#10;,&#10;state&#10;)&#10;time&#10;.&#10;sleep&#10;(&#10;wait&#10;)&#10;GPIO&#10;.&#10;output&#10;(&#10;pin&#10;,&#10;boo&#10;)&#10;#opens temperature sensor when passed address&#10;def&#10;read_temp_raw&#10;(&#10;d_file&#10;):&#10;f&#10;=&#10;open&#10;(&#10;d_file&#10;,&#10;'r'&#10;)&#10;lines&#10;=&#10;f&#10;.&#10;readlines&#10;()&#10;f&#10;.&#10;close&#10;()&#10;return&#10;lines&#10;#reads and returns the temperature&#10;def&#10;read_temp&#10;(&#10;d_file&#10;):&#10;lines&#10;=&#10;read_temp_raw&#10;(&#10;d_file&#10;)&#10;while&#10;lines&#10;[&#10;0&#10;].&#10;strip&#10;()[-&#10;3&#10;:]!=&#10;'YES'&#10;:&#10;time&#10;.&#10;sleep&#10;(&#10;0.2&#10;)&#10;lines&#10;=&#10;read_temp_raw1&#10;()&#10;equals_pos&#10;=&#10;lines&#10;[&#10;1&#10;].&#10;find&#10;(&#10;'t='&#10;)&#10;if&#10;equals_pos&#10;!=-&#10;1&#10;:&#10;temp_string&#10;=&#10;lines&#10;[&#10;1&#10;][&#10;equals_pos&#10;+&#10;2&#10;:]&#10;temp_c&#10;=&#10;float&#10;(&#10;temp_string&#10;)/&#10;1000.0&#10;return&#10;temp_c&#10;#function that lights an LED when temperature 1 &#10;is higher than temperature 2&#10;def&#10;lighttemp&#10;(&#10;pin&#10;,&#10;t1&#10;,&#10;t2&#10;):&#10;if&#10;t1&#10;&gt;&#10;t2&#10;:&#10;GPIO&#10;.&#10;output&#10;(&#10;pin&#10;,&#10;1&#10;)&#10;else&#10;:&#10;GPIO&#10;.&#10;output&#10;(&#10;pin&#10;,&#10;0&#10;)&#10;def&#10;results&#10;():&#10;#prints the results to the console&#10;date&#10;=(&#10;str&#10;((&#10;time&#10;.&#10;localtime&#10;()).&#10;tm_hour&#10;)+&#10;&quot;:&quot;&#10;+&#10;str&#10;((&#10;time&#10;.&#10;localtime&#10;()).&#10;tm_min&#10;)+&#10;&quot;:&quot;&#10;+&#10;str&#10;((&#10;time&#10;.&#10;localtime&#10;()).&#10;tm_sec&#10;)+&#10;&quot;,&quot;&#10;+&#10;str&#10;((&#10;time&#10;.&#10;localtime&#10;()).&#10;tm_mday&#10;)+&#10;&quot;/&quot;&#10;+&#10;str&#10;((&#10;time&#10;.&#10;localtime&#10;()).&#10;tm_mon&#10;)+&#10;&quot;/&quot;&#10;+&#10;str&#10;((&#10;time&#10;.&#10;localtime&#10;()).&#10;tm_year&#10;))&#10;print&#10;(&#10;date&#10;)&#1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hine generated alternative text:&#10;E:\School\Project\Milestone 1\Program.py&#10;Wednesday, October 26, 2016 6:31 PM&#10;import&#10;os&#10;import&#10;glob&#10;import&#10;time&#10;import&#10;RPi&#10;.&#10;GPIO&#10;as&#10;GPIO&#10;os&#10;.&#10;system&#10;(&#10;'modprobe w1-gpio'&#10;)&#10;#sets up IO and temp readings&#10;os&#10;.&#10;system&#10;(&#10;'modprobe w1-therm'&#10;)&#10;base_dir&#10;=&#10;'/sys/bus/w1/devices/'&#10;#assigns variable to each temperature sensor &#10;address&#10;device_file1&#10;=&#10;glob&#10;.&#10;glob&#10;(&#10;base_dir&#10;+&#10;'28-011592209dff'&#10;)[&#10;0&#10;]+&#10;'/w1_slave'&#10;device_file2&#10;=&#10;glob&#10;.&#10;glob&#10;(&#10;base_dir&#10;+&#10;'28-0115922482ff'&#10;)[&#10;0&#10;]+&#10;'/w1_slave'&#10;#flashes led on &#10;call                                            &#10;def&#10;flash&#10;(&#10;pin&#10;,&#10;state&#10;,&#10;wait&#10;):&#10;boo&#10;=&#10;not&#10;state&#10;GPIO&#10;.&#10;output&#10;(&#10;pin&#10;,&#10;state&#10;)&#10;time&#10;.&#10;sleep&#10;(&#10;wait&#10;)&#10;GPIO&#10;.&#10;output&#10;(&#10;pin&#10;,&#10;boo&#10;)&#10;#opens temperature sensor when passed address&#10;def&#10;read_temp_raw&#10;(&#10;d_file&#10;):&#10;f&#10;=&#10;open&#10;(&#10;d_file&#10;,&#10;'r'&#10;)&#10;lines&#10;=&#10;f&#10;.&#10;readlines&#10;()&#10;f&#10;.&#10;close&#10;()&#10;return&#10;lines&#10;#reads and returns the temperature&#10;def&#10;read_temp&#10;(&#10;d_file&#10;):&#10;lines&#10;=&#10;read_temp_raw&#10;(&#10;d_file&#10;)&#10;while&#10;lines&#10;[&#10;0&#10;].&#10;strip&#10;()[-&#10;3&#10;:]!=&#10;'YES'&#10;:&#10;time&#10;.&#10;sleep&#10;(&#10;0.2&#10;)&#10;lines&#10;=&#10;read_temp_raw1&#10;()&#10;equals_pos&#10;=&#10;lines&#10;[&#10;1&#10;].&#10;find&#10;(&#10;'t='&#10;)&#10;if&#10;equals_pos&#10;!=-&#10;1&#10;:&#10;temp_string&#10;=&#10;lines&#10;[&#10;1&#10;][&#10;equals_pos&#10;+&#10;2&#10;:]&#10;temp_c&#10;=&#10;float&#10;(&#10;temp_string&#10;)/&#10;1000.0&#10;return&#10;temp_c&#10;#function that lights an LED when temperature 1 &#10;is higher than temperature 2&#10;def&#10;lighttemp&#10;(&#10;pin&#10;,&#10;t1&#10;,&#10;t2&#10;):&#10;if&#10;t1&#10;&gt;&#10;t2&#10;:&#10;GPIO&#10;.&#10;output&#10;(&#10;pin&#10;,&#10;1&#10;)&#10;else&#10;:&#10;GPIO&#10;.&#10;output&#10;(&#10;pin&#10;,&#10;0&#10;)&#10;def&#10;results&#10;():&#10;#prints the results to the console&#10;date&#10;=(&#10;str&#10;((&#10;time&#10;.&#10;localtime&#10;()).&#10;tm_hour&#10;)+&#10;&quot;:&quot;&#10;+&#10;str&#10;((&#10;time&#10;.&#10;localtime&#10;()).&#10;tm_min&#10;)+&#10;&quot;:&quot;&#10;+&#10;str&#10;((&#10;time&#10;.&#10;localtime&#10;()).&#10;tm_sec&#10;)+&#10;&quot;,&quot;&#10;+&#10;str&#10;((&#10;time&#10;.&#10;localtime&#10;()).&#10;tm_mday&#10;)+&#10;&quot;/&quot;&#10;+&#10;str&#10;((&#10;time&#10;.&#10;localtime&#10;()).&#10;tm_mon&#10;)+&#10;&quot;/&quot;&#10;+&#10;str&#10;((&#10;time&#10;.&#10;localtime&#10;()).&#10;tm_year&#10;))&#10;print&#10;(&#10;date&#10;)&#10;-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7844" cy="7271010"/>
                    </a:xfrm>
                    <a:prstGeom prst="rect">
                      <a:avLst/>
                    </a:prstGeom>
                    <a:noFill/>
                    <a:ln>
                      <a:noFill/>
                    </a:ln>
                  </pic:spPr>
                </pic:pic>
              </a:graphicData>
            </a:graphic>
          </wp:inline>
        </w:drawing>
      </w:r>
    </w:p>
    <w:p w:rsidR="00E5704A" w:rsidRPr="00F805F5" w:rsidRDefault="00E5704A" w:rsidP="00F805F5">
      <w:pPr>
        <w:spacing w:after="0" w:line="240" w:lineRule="auto"/>
        <w:ind w:left="0"/>
        <w:jc w:val="center"/>
        <w:rPr>
          <w:rFonts w:ascii="Calibri" w:eastAsia="Times New Roman" w:hAnsi="Calibri" w:cs="Times New Roman"/>
          <w:color w:val="000000"/>
          <w:lang w:eastAsia="en-US"/>
        </w:rPr>
      </w:pPr>
      <w:r w:rsidRPr="00E5704A">
        <w:rPr>
          <w:rFonts w:ascii="Calibri" w:eastAsia="Times New Roman" w:hAnsi="Calibri" w:cs="Times New Roman"/>
          <w:noProof/>
          <w:color w:val="000000"/>
          <w:lang w:eastAsia="en-US"/>
        </w:rPr>
        <w:drawing>
          <wp:inline distT="0" distB="0" distL="0" distR="0">
            <wp:extent cx="5926563" cy="7656946"/>
            <wp:effectExtent l="0" t="0" r="0" b="1270"/>
            <wp:docPr id="10" name="Picture 10" descr="Machine generated alternative text:&#10;E:\School\Project\Milestone 1\Program.py&#10;Wednesday, October 26, 2016 6:31 PM&#10;print&#10;(&#10;&quot;Sersor 1 temperature:           &quot;&#10;,&#10;round&#10;(&#10;temp1&#10;,&#10;3&#10;),&#10;&quot;C&quot;&#10;)&#10;print&#10;(&#10;&quot;Sersor 2 temperature:           &quot;&#10;,&#10;round&#10;(&#10;temp2&#10;,&#10;3&#10;),&#10;&quot;C&quot;&#10;)&#10;print&#10;(&#10;&quot;Sensor temperature difference:  &quot;&#10;,&#10;round&#10;(&#10;abs&#10;(&#10;temp1&#10;-&#10;temp2&#10;),&#10;3&#10;),&#10;&quot;C\n\n&quot;&#10;)&#10;return&#10;date&#10;while&#10;1&#10;:&#10;GPIO&#10;.&#10;setmode&#10;(&#10;GPIO&#10;.&#10;BCM&#10;)&#10;#set up GPIO using BCM numbering&#10;GPIO&#10;.&#10;setup&#10;(&#10;27&#10;,&#10;GPIO&#10;.&#10;OUT&#10;)&#10;GPIO&#10;.&#10;setup&#10;(&#10;22&#10;,&#10;GPIO&#10;.&#10;OUT&#10;)&#10;GPIO&#10;.&#10;output&#10;(&#10;27&#10;,&#10;1&#10;)&#10;#LED Lights while reading&#10;temp1&#10;=&#10;read_temp&#10;(&#10;device_file1&#10;)&#10;flash&#10;(&#10;27&#10;,&#10;0&#10;,&#10;0.1&#10;)&#10;temp2&#10;=&#10;read_temp&#10;(&#10;device_file2&#10;)&#10;GPIO&#10;.&#10;output&#10;(&#10;27&#10;,&#10;0&#10;)&#10;lighttemp&#10;(&#10;22&#10;,&#10;temp1&#10;,&#10;temp2&#10;)&#10;date&#10;=&#10;results&#10;()&#10;#prints results and saves to file&#10;with&#10;open&#10;(&#10;'/home/pi/Desktop/Programs/Data1.csv'&#10;,&#10;'a'&#10;)&#10;as&#10;f&#10;:&#10;tempdata&#10;=&#10;date&#10;+&#10;','&#10;+&#10;str&#10;(&#10;round&#10;(&#10;temp1&#10;,&#10;3&#10;))+&#10;','&#10;+&#10;str&#10;(&#10;round&#10;(&#10;temp2&#10;,&#10;3&#10;))+&#10;','&#10;+&#10;str&#10;(&#10;round&#10;(&#10;abs&#10;(&#10;temp1&#10;-&#10;temp2&#10;),&#10;3&#10;))+&#10;'\n'&#10;f&#10;.&#10;write&#10;(&#10;tempdata&#10;)&#10;GPIO&#10;.&#10;cleanup&#10;()&#10;time&#10;.&#10;sleep&#10;(&#10;10&#10;)&#10;#delay to next read&#1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chine generated alternative text:&#10;E:\School\Project\Milestone 1\Program.py&#10;Wednesday, October 26, 2016 6:31 PM&#10;print&#10;(&#10;&quot;Sersor 1 temperature:           &quot;&#10;,&#10;round&#10;(&#10;temp1&#10;,&#10;3&#10;),&#10;&quot;C&quot;&#10;)&#10;print&#10;(&#10;&quot;Sersor 2 temperature:           &quot;&#10;,&#10;round&#10;(&#10;temp2&#10;,&#10;3&#10;),&#10;&quot;C&quot;&#10;)&#10;print&#10;(&#10;&quot;Sensor temperature difference:  &quot;&#10;,&#10;round&#10;(&#10;abs&#10;(&#10;temp1&#10;-&#10;temp2&#10;),&#10;3&#10;),&#10;&quot;C\n\n&quot;&#10;)&#10;return&#10;date&#10;while&#10;1&#10;:&#10;GPIO&#10;.&#10;setmode&#10;(&#10;GPIO&#10;.&#10;BCM&#10;)&#10;#set up GPIO using BCM numbering&#10;GPIO&#10;.&#10;setup&#10;(&#10;27&#10;,&#10;GPIO&#10;.&#10;OUT&#10;)&#10;GPIO&#10;.&#10;setup&#10;(&#10;22&#10;,&#10;GPIO&#10;.&#10;OUT&#10;)&#10;GPIO&#10;.&#10;output&#10;(&#10;27&#10;,&#10;1&#10;)&#10;#LED Lights while reading&#10;temp1&#10;=&#10;read_temp&#10;(&#10;device_file1&#10;)&#10;flash&#10;(&#10;27&#10;,&#10;0&#10;,&#10;0.1&#10;)&#10;temp2&#10;=&#10;read_temp&#10;(&#10;device_file2&#10;)&#10;GPIO&#10;.&#10;output&#10;(&#10;27&#10;,&#10;0&#10;)&#10;lighttemp&#10;(&#10;22&#10;,&#10;temp1&#10;,&#10;temp2&#10;)&#10;date&#10;=&#10;results&#10;()&#10;#prints results and saves to file&#10;with&#10;open&#10;(&#10;'/home/pi/Desktop/Programs/Data1.csv'&#10;,&#10;'a'&#10;)&#10;as&#10;f&#10;:&#10;tempdata&#10;=&#10;date&#10;+&#10;','&#10;+&#10;str&#10;(&#10;round&#10;(&#10;temp1&#10;,&#10;3&#10;))+&#10;','&#10;+&#10;str&#10;(&#10;round&#10;(&#10;temp2&#10;,&#10;3&#10;))+&#10;','&#10;+&#10;str&#10;(&#10;round&#10;(&#10;abs&#10;(&#10;temp1&#10;-&#10;temp2&#10;),&#10;3&#10;))+&#10;'\n'&#10;f&#10;.&#10;write&#10;(&#10;tempdata&#10;)&#10;GPIO&#10;.&#10;cleanup&#10;()&#10;time&#10;.&#10;sleep&#10;(&#10;10&#10;)&#10;#delay to next read&#10;-2-&#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887" cy="7676745"/>
                    </a:xfrm>
                    <a:prstGeom prst="rect">
                      <a:avLst/>
                    </a:prstGeom>
                    <a:noFill/>
                    <a:ln>
                      <a:noFill/>
                    </a:ln>
                  </pic:spPr>
                </pic:pic>
              </a:graphicData>
            </a:graphic>
          </wp:inline>
        </w:drawing>
      </w:r>
    </w:p>
    <w:sectPr w:rsidR="00E5704A" w:rsidRPr="00F805F5">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C66" w:rsidRDefault="00B22C66">
      <w:pPr>
        <w:spacing w:after="0" w:line="240" w:lineRule="auto"/>
      </w:pPr>
      <w:r>
        <w:separator/>
      </w:r>
    </w:p>
  </w:endnote>
  <w:endnote w:type="continuationSeparator" w:id="0">
    <w:p w:rsidR="00B22C66" w:rsidRDefault="00B2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B1" w:rsidRDefault="004C7C5A">
    <w:pPr>
      <w:pStyle w:val="Footer"/>
    </w:pPr>
    <w:sdt>
      <w:sdtPr>
        <w:id w:val="-1665695371"/>
        <w:placeholder>
          <w:docPart w:val="EC87B2277C6745A28CA286DEE4FD4C7B"/>
        </w:placeholder>
        <w:temporary/>
        <w:showingPlcHdr/>
        <w15:appearance w15:val="hidden"/>
      </w:sdtPr>
      <w:sdtEndPr/>
      <w:sdtContent>
        <w:r w:rsidR="00FC3DBC">
          <w:t>[Type here]</w:t>
        </w:r>
      </w:sdtContent>
    </w:sdt>
    <w:r w:rsidR="00FC3DBC">
      <w:ptab w:relativeTo="margin" w:alignment="center" w:leader="none"/>
    </w:r>
    <w:sdt>
      <w:sdtPr>
        <w:id w:val="-1044911202"/>
        <w:placeholder>
          <w:docPart w:val="EC87B2277C6745A28CA286DEE4FD4C7B"/>
        </w:placeholder>
        <w:temporary/>
        <w:showingPlcHdr/>
        <w15:appearance w15:val="hidden"/>
      </w:sdtPr>
      <w:sdtEndPr/>
      <w:sdtContent>
        <w:r w:rsidR="00FC3DBC">
          <w:t>[Type here]</w:t>
        </w:r>
      </w:sdtContent>
    </w:sdt>
    <w:r w:rsidR="00FC3DBC">
      <w:ptab w:relativeTo="margin" w:alignment="right" w:leader="none"/>
    </w:r>
    <w:sdt>
      <w:sdtPr>
        <w:id w:val="-2095395738"/>
        <w:placeholder>
          <w:docPart w:val="EC87B2277C6745A28CA286DEE4FD4C7B"/>
        </w:placeholder>
        <w:temporary/>
        <w:showingPlcHdr/>
        <w15:appearance w15:val="hidden"/>
      </w:sdtPr>
      <w:sdtEndPr/>
      <w:sdtContent>
        <w:r w:rsidR="00FC3DBC">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8931B1" w:rsidTr="00F805F5">
      <w:tc>
        <w:tcPr>
          <w:tcW w:w="4680" w:type="dxa"/>
        </w:tcPr>
        <w:p w:rsidR="008931B1" w:rsidRDefault="004C7C5A">
          <w:pPr>
            <w:pStyle w:val="Footer"/>
          </w:pPr>
          <w:sdt>
            <w:sdtPr>
              <w:alias w:val="Title"/>
              <w:tag w:val=""/>
              <w:id w:val="956298023"/>
              <w:placeholder>
                <w:docPart w:val="FBCF78C62A3B40FCA8B66985013FA6B5"/>
              </w:placeholder>
              <w:dataBinding w:prefixMappings="xmlns:ns0='http://purl.org/dc/elements/1.1/' xmlns:ns1='http://schemas.openxmlformats.org/package/2006/metadata/core-properties' " w:xpath="/ns1:coreProperties[1]/ns0:title[1]" w:storeItemID="{6C3C8BC8-F283-45AE-878A-BAB7291924A1}"/>
              <w:text/>
            </w:sdtPr>
            <w:sdtEndPr/>
            <w:sdtContent>
              <w:r w:rsidR="00313D7C">
                <w:t>Technical Milestone 1</w:t>
              </w:r>
            </w:sdtContent>
          </w:sdt>
          <w:r w:rsidR="00FC3DBC">
            <w:t xml:space="preserve"> |</w:t>
          </w:r>
          <w:r w:rsidR="00FC3DBC">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333EE89D7B79478EAB6B3D9290DA9515"/>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B22C66">
                <w:rPr>
                  <w:rStyle w:val="Heading2Char"/>
                  <w:rFonts w:asciiTheme="minorHAnsi" w:eastAsiaTheme="minorEastAsia" w:hAnsiTheme="minorHAnsi" w:cstheme="minorBidi"/>
                  <w:sz w:val="22"/>
                  <w:szCs w:val="22"/>
                </w:rPr>
                <w:t>Dylan Stone</w:t>
              </w:r>
            </w:sdtContent>
          </w:sdt>
        </w:p>
      </w:tc>
      <w:tc>
        <w:tcPr>
          <w:tcW w:w="4680" w:type="dxa"/>
        </w:tcPr>
        <w:p w:rsidR="008931B1" w:rsidRDefault="00FC3DBC">
          <w:pPr>
            <w:pStyle w:val="Footer"/>
            <w:jc w:val="right"/>
          </w:pPr>
          <w:r>
            <w:t xml:space="preserve">Page </w:t>
          </w:r>
          <w:r>
            <w:fldChar w:fldCharType="begin"/>
          </w:r>
          <w:r>
            <w:instrText xml:space="preserve"> PAGE  \* Arabic  \* MERGEFORMAT </w:instrText>
          </w:r>
          <w:r>
            <w:fldChar w:fldCharType="separate"/>
          </w:r>
          <w:r w:rsidR="004C7C5A">
            <w:rPr>
              <w:noProof/>
            </w:rPr>
            <w:t>4</w:t>
          </w:r>
          <w:r>
            <w:fldChar w:fldCharType="end"/>
          </w:r>
          <w:r>
            <w:t xml:space="preserve"> of  </w:t>
          </w:r>
          <w:fldSimple w:instr=" SECTIONPAGES  \* Arabic  \* MERGEFORMAT ">
            <w:r w:rsidR="004C7C5A">
              <w:rPr>
                <w:noProof/>
              </w:rPr>
              <w:t>4</w:t>
            </w:r>
          </w:fldSimple>
        </w:p>
      </w:tc>
    </w:tr>
  </w:tbl>
  <w:p w:rsidR="00F805F5" w:rsidRDefault="00F805F5" w:rsidP="00F805F5">
    <w:pPr>
      <w:pStyle w:val="Footer"/>
      <w:tabs>
        <w:tab w:val="clear" w:pos="4680"/>
        <w:tab w:val="clear" w:pos="9360"/>
        <w:tab w:val="left" w:pos="3840"/>
      </w:tabs>
    </w:pPr>
    <w:r>
      <w:tab/>
    </w:r>
  </w:p>
  <w:p w:rsidR="00000000" w:rsidRDefault="004C7C5A" w:rsidP="00F805F5">
    <w:pPr>
      <w:pStyle w:val="Footer"/>
      <w:tabs>
        <w:tab w:val="clear" w:pos="4680"/>
        <w:tab w:val="clear" w:pos="9360"/>
        <w:tab w:val="left" w:pos="38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B1" w:rsidRDefault="004C7C5A">
    <w:pPr>
      <w:pStyle w:val="Footer"/>
    </w:pPr>
    <w:sdt>
      <w:sdtPr>
        <w:alias w:val="Title"/>
        <w:tag w:val=""/>
        <w:id w:val="1325624233"/>
        <w:placeholder>
          <w:docPart w:val="FBCF78C62A3B40FCA8B66985013FA6B5"/>
        </w:placeholder>
        <w:dataBinding w:prefixMappings="xmlns:ns0='http://purl.org/dc/elements/1.1/' xmlns:ns1='http://schemas.openxmlformats.org/package/2006/metadata/core-properties' " w:xpath="/ns1:coreProperties[1]/ns0:title[1]" w:storeItemID="{6C3C8BC8-F283-45AE-878A-BAB7291924A1}"/>
        <w:text/>
      </w:sdtPr>
      <w:sdtEndPr/>
      <w:sdtContent>
        <w:r w:rsidR="00F805F5">
          <w:t>Technical Milestone 1</w:t>
        </w:r>
      </w:sdtContent>
    </w:sdt>
    <w:r w:rsidR="00FC3DBC">
      <w:t xml:space="preserve"> | </w:t>
    </w:r>
    <w:sdt>
      <w:sdtPr>
        <w:rPr>
          <w:rStyle w:val="Heading2Char"/>
          <w:rFonts w:asciiTheme="minorHAnsi" w:eastAsiaTheme="minorEastAsia" w:hAnsiTheme="minorHAnsi" w:cstheme="minorBidi"/>
          <w:sz w:val="22"/>
          <w:szCs w:val="22"/>
        </w:rPr>
        <w:alias w:val="Your Name"/>
        <w:tag w:val=""/>
        <w:id w:val="1581332215"/>
        <w:placeholder>
          <w:docPart w:val="333EE89D7B79478EAB6B3D9290DA9515"/>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B22C66">
          <w:rPr>
            <w:rStyle w:val="Heading2Char"/>
            <w:rFonts w:asciiTheme="minorHAnsi" w:eastAsiaTheme="minorEastAsia" w:hAnsiTheme="minorHAnsi" w:cstheme="minorBidi"/>
            <w:sz w:val="22"/>
            <w:szCs w:val="22"/>
          </w:rPr>
          <w:t>Dylan Stone</w:t>
        </w:r>
      </w:sdtContent>
    </w:sdt>
    <w:r w:rsidR="00FC3DBC">
      <w:ptab w:relativeTo="margin" w:alignment="right" w:leader="none"/>
    </w:r>
    <w:r w:rsidR="00FC3DBC">
      <w:t xml:space="preserve">Page </w:t>
    </w:r>
    <w:r w:rsidR="00FC3DBC">
      <w:fldChar w:fldCharType="begin"/>
    </w:r>
    <w:r w:rsidR="00FC3DBC">
      <w:instrText xml:space="preserve"> PAGE  \* Arabic  \* MERGEFORMAT </w:instrText>
    </w:r>
    <w:r w:rsidR="00FC3DBC">
      <w:fldChar w:fldCharType="separate"/>
    </w:r>
    <w:r w:rsidR="00FC3DBC">
      <w:rPr>
        <w:noProof/>
      </w:rPr>
      <w:t>2</w:t>
    </w:r>
    <w:r w:rsidR="00FC3DBC">
      <w:fldChar w:fldCharType="end"/>
    </w:r>
    <w:r w:rsidR="00FC3DBC">
      <w:t xml:space="preserve"> of </w:t>
    </w:r>
    <w:fldSimple w:instr=" NUMPAGES  \* Arabic  \* MERGEFORMAT ">
      <w:r>
        <w:rPr>
          <w:noProof/>
        </w:rPr>
        <w:t>5</w:t>
      </w:r>
    </w:fldSimple>
  </w:p>
  <w:p w:rsidR="00000000" w:rsidRDefault="004C7C5A"/>
  <w:p w:rsidR="00000000" w:rsidRDefault="004C7C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C66" w:rsidRDefault="00B22C66">
      <w:pPr>
        <w:spacing w:after="0" w:line="240" w:lineRule="auto"/>
      </w:pPr>
      <w:r>
        <w:separator/>
      </w:r>
    </w:p>
  </w:footnote>
  <w:footnote w:type="continuationSeparator" w:id="0">
    <w:p w:rsidR="00B22C66" w:rsidRDefault="00B22C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82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66"/>
    <w:rsid w:val="000F515C"/>
    <w:rsid w:val="00313D7C"/>
    <w:rsid w:val="003213E8"/>
    <w:rsid w:val="00406512"/>
    <w:rsid w:val="004C7C5A"/>
    <w:rsid w:val="00595646"/>
    <w:rsid w:val="00601610"/>
    <w:rsid w:val="0061234F"/>
    <w:rsid w:val="007B416F"/>
    <w:rsid w:val="008931B1"/>
    <w:rsid w:val="008D6152"/>
    <w:rsid w:val="0094553C"/>
    <w:rsid w:val="009D7FC5"/>
    <w:rsid w:val="00B22C66"/>
    <w:rsid w:val="00E5704A"/>
    <w:rsid w:val="00F805F5"/>
    <w:rsid w:val="00FC3DBC"/>
    <w:rsid w:val="00FD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201"/>
    <o:shapelayout v:ext="edit">
      <o:idmap v:ext="edit" data="1"/>
    </o:shapelayout>
  </w:shapeDefaults>
  <w:decimalSymbol w:val="."/>
  <w:listSeparator w:val=","/>
  <w15:chartTrackingRefBased/>
  <w15:docId w15:val="{B25C4F7E-0C95-4733-90DC-A9685A2B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table" w:styleId="GridTable6Colorful">
    <w:name w:val="Grid Table 6 Colorful"/>
    <w:basedOn w:val="TableNormal"/>
    <w:uiPriority w:val="51"/>
    <w:rsid w:val="007B41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06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512"/>
    <w:rPr>
      <w:rFonts w:ascii="Segoe UI" w:hAnsi="Segoe UI" w:cs="Segoe UI"/>
      <w:sz w:val="18"/>
      <w:szCs w:val="18"/>
    </w:rPr>
  </w:style>
  <w:style w:type="paragraph" w:styleId="Caption">
    <w:name w:val="caption"/>
    <w:basedOn w:val="Normal"/>
    <w:next w:val="Normal"/>
    <w:uiPriority w:val="35"/>
    <w:unhideWhenUsed/>
    <w:qFormat/>
    <w:rsid w:val="009D7FC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063566">
      <w:bodyDiv w:val="1"/>
      <w:marLeft w:val="0"/>
      <w:marRight w:val="0"/>
      <w:marTop w:val="0"/>
      <w:marBottom w:val="0"/>
      <w:divBdr>
        <w:top w:val="none" w:sz="0" w:space="0" w:color="auto"/>
        <w:left w:val="none" w:sz="0" w:space="0" w:color="auto"/>
        <w:bottom w:val="none" w:sz="0" w:space="0" w:color="auto"/>
        <w:right w:val="none" w:sz="0" w:space="0" w:color="auto"/>
      </w:divBdr>
      <w:divsChild>
        <w:div w:id="1819415755">
          <w:marLeft w:val="0"/>
          <w:marRight w:val="0"/>
          <w:marTop w:val="0"/>
          <w:marBottom w:val="0"/>
          <w:divBdr>
            <w:top w:val="none" w:sz="0" w:space="0" w:color="auto"/>
            <w:left w:val="none" w:sz="0" w:space="0" w:color="auto"/>
            <w:bottom w:val="none" w:sz="0" w:space="0" w:color="auto"/>
            <w:right w:val="none" w:sz="0" w:space="0" w:color="auto"/>
          </w:divBdr>
          <w:divsChild>
            <w:div w:id="449054610">
              <w:marLeft w:val="0"/>
              <w:marRight w:val="0"/>
              <w:marTop w:val="0"/>
              <w:marBottom w:val="0"/>
              <w:divBdr>
                <w:top w:val="none" w:sz="0" w:space="0" w:color="auto"/>
                <w:left w:val="none" w:sz="0" w:space="0" w:color="auto"/>
                <w:bottom w:val="none" w:sz="0" w:space="0" w:color="auto"/>
                <w:right w:val="none" w:sz="0" w:space="0" w:color="auto"/>
              </w:divBdr>
              <w:divsChild>
                <w:div w:id="6058786">
                  <w:marLeft w:val="0"/>
                  <w:marRight w:val="0"/>
                  <w:marTop w:val="0"/>
                  <w:marBottom w:val="0"/>
                  <w:divBdr>
                    <w:top w:val="none" w:sz="0" w:space="0" w:color="auto"/>
                    <w:left w:val="none" w:sz="0" w:space="0" w:color="auto"/>
                    <w:bottom w:val="none" w:sz="0" w:space="0" w:color="auto"/>
                    <w:right w:val="none" w:sz="0" w:space="0" w:color="auto"/>
                  </w:divBdr>
                </w:div>
                <w:div w:id="2022315857">
                  <w:marLeft w:val="0"/>
                  <w:marRight w:val="0"/>
                  <w:marTop w:val="271"/>
                  <w:marBottom w:val="0"/>
                  <w:divBdr>
                    <w:top w:val="none" w:sz="0" w:space="0" w:color="auto"/>
                    <w:left w:val="none" w:sz="0" w:space="0" w:color="auto"/>
                    <w:bottom w:val="none" w:sz="0" w:space="0" w:color="auto"/>
                    <w:right w:val="none" w:sz="0" w:space="0" w:color="auto"/>
                  </w:divBdr>
                </w:div>
              </w:divsChild>
            </w:div>
          </w:divsChild>
        </w:div>
      </w:divsChild>
    </w:div>
    <w:div w:id="1492212047">
      <w:bodyDiv w:val="1"/>
      <w:marLeft w:val="0"/>
      <w:marRight w:val="0"/>
      <w:marTop w:val="0"/>
      <w:marBottom w:val="0"/>
      <w:divBdr>
        <w:top w:val="none" w:sz="0" w:space="0" w:color="auto"/>
        <w:left w:val="none" w:sz="0" w:space="0" w:color="auto"/>
        <w:bottom w:val="none" w:sz="0" w:space="0" w:color="auto"/>
        <w:right w:val="none" w:sz="0" w:space="0" w:color="auto"/>
      </w:divBdr>
      <w:divsChild>
        <w:div w:id="1711880465">
          <w:marLeft w:val="0"/>
          <w:marRight w:val="0"/>
          <w:marTop w:val="0"/>
          <w:marBottom w:val="0"/>
          <w:divBdr>
            <w:top w:val="none" w:sz="0" w:space="0" w:color="auto"/>
            <w:left w:val="none" w:sz="0" w:space="0" w:color="auto"/>
            <w:bottom w:val="none" w:sz="0" w:space="0" w:color="auto"/>
            <w:right w:val="none" w:sz="0" w:space="0" w:color="auto"/>
          </w:divBdr>
          <w:divsChild>
            <w:div w:id="1447429737">
              <w:marLeft w:val="0"/>
              <w:marRight w:val="0"/>
              <w:marTop w:val="0"/>
              <w:marBottom w:val="0"/>
              <w:divBdr>
                <w:top w:val="none" w:sz="0" w:space="0" w:color="auto"/>
                <w:left w:val="none" w:sz="0" w:space="0" w:color="auto"/>
                <w:bottom w:val="none" w:sz="0" w:space="0" w:color="auto"/>
                <w:right w:val="none" w:sz="0" w:space="0" w:color="auto"/>
              </w:divBdr>
              <w:divsChild>
                <w:div w:id="5365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0279732\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BB454B19BF47228CF5CCECF7DF245F"/>
        <w:category>
          <w:name w:val="General"/>
          <w:gallery w:val="placeholder"/>
        </w:category>
        <w:types>
          <w:type w:val="bbPlcHdr"/>
        </w:types>
        <w:behaviors>
          <w:behavior w:val="content"/>
        </w:behaviors>
        <w:guid w:val="{52307ABC-F231-495D-9CF3-A867F1D6F6F4}"/>
      </w:docPartPr>
      <w:docPartBody>
        <w:p w:rsidR="00C6127F" w:rsidRDefault="00C6127F">
          <w:pPr>
            <w:pStyle w:val="25BB454B19BF47228CF5CCECF7DF245F"/>
          </w:pPr>
          <w:r>
            <w:t>[Term Paper Title]</w:t>
          </w:r>
        </w:p>
      </w:docPartBody>
    </w:docPart>
    <w:docPart>
      <w:docPartPr>
        <w:name w:val="641B664735DA40C3AD4A8287E19FC731"/>
        <w:category>
          <w:name w:val="General"/>
          <w:gallery w:val="placeholder"/>
        </w:category>
        <w:types>
          <w:type w:val="bbPlcHdr"/>
        </w:types>
        <w:behaviors>
          <w:behavior w:val="content"/>
        </w:behaviors>
        <w:guid w:val="{1332C125-EAE6-4AC0-BB1B-A7387BA2E4E5}"/>
      </w:docPartPr>
      <w:docPartBody>
        <w:p w:rsidR="00C6127F" w:rsidRDefault="00C6127F">
          <w:pPr>
            <w:pStyle w:val="641B664735DA40C3AD4A8287E19FC731"/>
          </w:pPr>
          <w:r>
            <w:t>[Your Name]</w:t>
          </w:r>
        </w:p>
      </w:docPartBody>
    </w:docPart>
    <w:docPart>
      <w:docPartPr>
        <w:name w:val="6F71A2B6A0FA455F970D0F9E310C5ADB"/>
        <w:category>
          <w:name w:val="General"/>
          <w:gallery w:val="placeholder"/>
        </w:category>
        <w:types>
          <w:type w:val="bbPlcHdr"/>
        </w:types>
        <w:behaviors>
          <w:behavior w:val="content"/>
        </w:behaviors>
        <w:guid w:val="{FD28C5EB-5444-4823-9551-87D14460F795}"/>
      </w:docPartPr>
      <w:docPartBody>
        <w:p w:rsidR="00C6127F" w:rsidRDefault="00C6127F">
          <w:pPr>
            <w:pStyle w:val="6F71A2B6A0FA455F970D0F9E310C5ADB"/>
          </w:pPr>
          <w:r>
            <w:rPr>
              <w:rStyle w:val="Heading3Char"/>
            </w:rPr>
            <w:t>[Date]</w:t>
          </w:r>
        </w:p>
      </w:docPartBody>
    </w:docPart>
    <w:docPart>
      <w:docPartPr>
        <w:name w:val="EC87B2277C6745A28CA286DEE4FD4C7B"/>
        <w:category>
          <w:name w:val="General"/>
          <w:gallery w:val="placeholder"/>
        </w:category>
        <w:types>
          <w:type w:val="bbPlcHdr"/>
        </w:types>
        <w:behaviors>
          <w:behavior w:val="content"/>
        </w:behaviors>
        <w:guid w:val="{DCA76B7C-E3FE-462F-8DDD-0233119041A9}"/>
      </w:docPartPr>
      <w:docPartBody>
        <w:p w:rsidR="00C6127F" w:rsidRDefault="00C6127F">
          <w:pPr>
            <w:pStyle w:val="EC87B2277C6745A28CA286DEE4FD4C7B"/>
          </w:pPr>
          <w:r>
            <w:t>Results</w:t>
          </w:r>
        </w:p>
      </w:docPartBody>
    </w:docPart>
    <w:docPart>
      <w:docPartPr>
        <w:name w:val="FBCF78C62A3B40FCA8B66985013FA6B5"/>
        <w:category>
          <w:name w:val="General"/>
          <w:gallery w:val="placeholder"/>
        </w:category>
        <w:types>
          <w:type w:val="bbPlcHdr"/>
        </w:types>
        <w:behaviors>
          <w:behavior w:val="content"/>
        </w:behaviors>
        <w:guid w:val="{DB4CEAA6-51C6-477B-BF7E-994A07F4F86E}"/>
      </w:docPartPr>
      <w:docPartBody>
        <w:p w:rsidR="00C6127F" w:rsidRDefault="00C6127F">
          <w:pPr>
            <w:pStyle w:val="FBCF78C62A3B40FCA8B66985013FA6B5"/>
          </w:pPr>
          <w:r>
            <w:t>[</w:t>
          </w:r>
          <w:r>
            <w:rPr>
              <w:rStyle w:val="PlaceholderText"/>
            </w:rPr>
            <w:t>Title of Term Paper]</w:t>
          </w:r>
        </w:p>
      </w:docPartBody>
    </w:docPart>
    <w:docPart>
      <w:docPartPr>
        <w:name w:val="333EE89D7B79478EAB6B3D9290DA9515"/>
        <w:category>
          <w:name w:val="General"/>
          <w:gallery w:val="placeholder"/>
        </w:category>
        <w:types>
          <w:type w:val="bbPlcHdr"/>
        </w:types>
        <w:behaviors>
          <w:behavior w:val="content"/>
        </w:behaviors>
        <w:guid w:val="{3B517D0B-F154-4C6F-AE54-868BDDD81D3C}"/>
      </w:docPartPr>
      <w:docPartBody>
        <w:p w:rsidR="00C6127F" w:rsidRDefault="00C6127F">
          <w:pPr>
            <w:pStyle w:val="333EE89D7B79478EAB6B3D9290DA9515"/>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7F"/>
    <w:rsid w:val="00C6127F"/>
    <w:rsid w:val="00FD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BB454B19BF47228CF5CCECF7DF245F">
    <w:name w:val="25BB454B19BF47228CF5CCECF7DF245F"/>
  </w:style>
  <w:style w:type="paragraph" w:customStyle="1" w:styleId="641B664735DA40C3AD4A8287E19FC731">
    <w:name w:val="641B664735DA40C3AD4A8287E19FC731"/>
  </w:style>
  <w:style w:type="character" w:styleId="PlaceholderText">
    <w:name w:val="Placeholder Text"/>
    <w:basedOn w:val="DefaultParagraphFont"/>
    <w:uiPriority w:val="99"/>
    <w:semiHidden/>
    <w:rsid w:val="00FD5381"/>
    <w:rPr>
      <w:color w:val="808080"/>
    </w:rPr>
  </w:style>
  <w:style w:type="paragraph" w:customStyle="1" w:styleId="3114C4B12C3349EC987193BA47C01CF4">
    <w:name w:val="3114C4B12C3349EC987193BA47C01CF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customStyle="1" w:styleId="6F71A2B6A0FA455F970D0F9E310C5ADB">
    <w:name w:val="6F71A2B6A0FA455F970D0F9E310C5ADB"/>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paragraph" w:customStyle="1" w:styleId="29599A1080104AEE828AD224ABCB6539">
    <w:name w:val="29599A1080104AEE828AD224ABCB6539"/>
  </w:style>
  <w:style w:type="paragraph" w:customStyle="1" w:styleId="2413CE3245744647BB2C68ADA887A5A4">
    <w:name w:val="2413CE3245744647BB2C68ADA887A5A4"/>
  </w:style>
  <w:style w:type="paragraph" w:customStyle="1" w:styleId="0D686446BAC64D33A490EF90A60D045E">
    <w:name w:val="0D686446BAC64D33A490EF90A60D045E"/>
  </w:style>
  <w:style w:type="paragraph" w:customStyle="1" w:styleId="857637068116474DA893E381A3905539">
    <w:name w:val="857637068116474DA893E381A3905539"/>
  </w:style>
  <w:style w:type="paragraph" w:customStyle="1" w:styleId="55C91661F1234E8F9320AA0C4AE3EA5A">
    <w:name w:val="55C91661F1234E8F9320AA0C4AE3EA5A"/>
  </w:style>
  <w:style w:type="paragraph" w:customStyle="1" w:styleId="EB1C866962B546948E65F62D58A7FA18">
    <w:name w:val="EB1C866962B546948E65F62D58A7FA18"/>
  </w:style>
  <w:style w:type="paragraph" w:customStyle="1" w:styleId="04E0D4B580284AB9B839B3FC1053D1E2">
    <w:name w:val="04E0D4B580284AB9B839B3FC1053D1E2"/>
  </w:style>
  <w:style w:type="paragraph" w:customStyle="1" w:styleId="808F20137C624D7E8E684456522D8E8C">
    <w:name w:val="808F20137C624D7E8E684456522D8E8C"/>
  </w:style>
  <w:style w:type="paragraph" w:customStyle="1" w:styleId="8A3F38877DE24B648760CAA0B644806A">
    <w:name w:val="8A3F38877DE24B648760CAA0B644806A"/>
  </w:style>
  <w:style w:type="paragraph" w:customStyle="1" w:styleId="7F8C9FB7D67F4D2FB809CD4561DF6D9B">
    <w:name w:val="7F8C9FB7D67F4D2FB809CD4561DF6D9B"/>
  </w:style>
  <w:style w:type="paragraph" w:customStyle="1" w:styleId="EC87B2277C6745A28CA286DEE4FD4C7B">
    <w:name w:val="EC87B2277C6745A28CA286DEE4FD4C7B"/>
  </w:style>
  <w:style w:type="paragraph" w:customStyle="1" w:styleId="9C35E4C9F5464BA89C818E6CFE13BF08">
    <w:name w:val="9C35E4C9F5464BA89C818E6CFE13BF08"/>
  </w:style>
  <w:style w:type="paragraph" w:customStyle="1" w:styleId="685B9AC6D41742D0B2EC64D9DA1F6D9D">
    <w:name w:val="685B9AC6D41742D0B2EC64D9DA1F6D9D"/>
  </w:style>
  <w:style w:type="paragraph" w:customStyle="1" w:styleId="529B16684CCD45428962DF7B15BFFBAA">
    <w:name w:val="529B16684CCD45428962DF7B15BFFBAA"/>
  </w:style>
  <w:style w:type="paragraph" w:customStyle="1" w:styleId="B7742942708E4AEE9275FB93133ED314">
    <w:name w:val="B7742942708E4AEE9275FB93133ED314"/>
  </w:style>
  <w:style w:type="paragraph" w:customStyle="1" w:styleId="63E3976F853C4BA6AEBF65BAAF56B388">
    <w:name w:val="63E3976F853C4BA6AEBF65BAAF56B388"/>
  </w:style>
  <w:style w:type="paragraph" w:customStyle="1" w:styleId="8B5EEEB230C74C62895C2A8532EA4EE5">
    <w:name w:val="8B5EEEB230C74C62895C2A8532EA4EE5"/>
  </w:style>
  <w:style w:type="paragraph" w:customStyle="1" w:styleId="602323DFFBB546FC90825B2F217E7657">
    <w:name w:val="602323DFFBB546FC90825B2F217E7657"/>
  </w:style>
  <w:style w:type="paragraph" w:customStyle="1" w:styleId="FBD0C710FDD24079B2BB12D4BD3CC81A">
    <w:name w:val="FBD0C710FDD24079B2BB12D4BD3CC81A"/>
  </w:style>
  <w:style w:type="paragraph" w:customStyle="1" w:styleId="ECF4A8A8707F4CA7BDF8DE4AFAE9529F">
    <w:name w:val="ECF4A8A8707F4CA7BDF8DE4AFAE9529F"/>
  </w:style>
  <w:style w:type="paragraph" w:customStyle="1" w:styleId="81F565CB375C444DB021E7AE3252AE6B">
    <w:name w:val="81F565CB375C444DB021E7AE3252AE6B"/>
  </w:style>
  <w:style w:type="paragraph" w:customStyle="1" w:styleId="0B5D4BDD524E4D7FA73B81E78F2898F2">
    <w:name w:val="0B5D4BDD524E4D7FA73B81E78F2898F2"/>
  </w:style>
  <w:style w:type="paragraph" w:customStyle="1" w:styleId="FBCF78C62A3B40FCA8B66985013FA6B5">
    <w:name w:val="FBCF78C62A3B40FCA8B66985013FA6B5"/>
  </w:style>
  <w:style w:type="paragraph" w:customStyle="1" w:styleId="333EE89D7B79478EAB6B3D9290DA9515">
    <w:name w:val="333EE89D7B79478EAB6B3D9290DA9515"/>
  </w:style>
  <w:style w:type="paragraph" w:customStyle="1" w:styleId="DB01F0B215B44D92B88F251F6BB69D9F">
    <w:name w:val="DB01F0B215B44D92B88F251F6BB69D9F"/>
    <w:rsid w:val="00FD5381"/>
  </w:style>
  <w:style w:type="paragraph" w:customStyle="1" w:styleId="FAED15410C1F40DC98E5DC0AF8DDEEB2">
    <w:name w:val="FAED15410C1F40DC98E5DC0AF8DDEEB2"/>
    <w:rsid w:val="00FD53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7</TotalTime>
  <Pages>5</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Technical Milestone 1</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Milestone 1</dc:title>
  <dc:creator>Dylan Stone</dc:creator>
  <cp:keywords/>
  <cp:lastModifiedBy>Stone,Dylan</cp:lastModifiedBy>
  <cp:revision>4</cp:revision>
  <cp:lastPrinted>2016-10-26T21:38:00Z</cp:lastPrinted>
  <dcterms:created xsi:type="dcterms:W3CDTF">2016-10-26T21:33:00Z</dcterms:created>
  <dcterms:modified xsi:type="dcterms:W3CDTF">2016-10-26T21:40:00Z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